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900"/>
        <w:gridCol w:w="2500"/>
      </w:tblGrid>
      <w:tr w:rsidR="00F8354F" w:rsidTr="00F8354F">
        <w:trPr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bookmarkStart w:id="0" w:name="_GoBack"/>
          <w:p w:rsidR="00F8354F" w:rsidRDefault="00804FC2">
            <w:pPr>
              <w:pStyle w:val="Month"/>
              <w:spacing w:after="40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EF6935">
              <w:t>January</w:t>
            </w:r>
            <w:r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F8354F" w:rsidRDefault="00804FC2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EF6935">
              <w:t>2015</w:t>
            </w:r>
            <w:r>
              <w:fldChar w:fldCharType="end"/>
            </w:r>
          </w:p>
        </w:tc>
      </w:tr>
      <w:tr w:rsidR="00F8354F" w:rsidTr="00F8354F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F8354F" w:rsidRDefault="00F8354F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F8354F" w:rsidRDefault="00F8354F">
            <w:pPr>
              <w:pStyle w:val="NoSpacing"/>
            </w:pPr>
          </w:p>
        </w:tc>
      </w:tr>
    </w:tbl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F8354F" w:rsidTr="00F8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778867687"/>
            <w:placeholder>
              <w:docPart w:val="300FF2DC40FC43F082C5328B0D7825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:rsidR="00F8354F" w:rsidRDefault="00804FC2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F8354F" w:rsidRDefault="009806AF">
            <w:pPr>
              <w:pStyle w:val="Days"/>
            </w:pPr>
            <w:sdt>
              <w:sdtPr>
                <w:id w:val="-1020851123"/>
                <w:placeholder>
                  <w:docPart w:val="7762DA8A62244407B60B2C4DCD837F08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Monday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F8354F" w:rsidRDefault="009806AF">
            <w:pPr>
              <w:pStyle w:val="Days"/>
            </w:pPr>
            <w:sdt>
              <w:sdtPr>
                <w:id w:val="1121034790"/>
                <w:placeholder>
                  <w:docPart w:val="D996796862BA4F8FB3E788402D8BDE45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Tuesday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F8354F" w:rsidRDefault="009806AF">
            <w:pPr>
              <w:pStyle w:val="Days"/>
            </w:pPr>
            <w:sdt>
              <w:sdtPr>
                <w:id w:val="-328132386"/>
                <w:placeholder>
                  <w:docPart w:val="39D104A48F934827ABC5F1E54AA54370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Wednesday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F8354F" w:rsidRDefault="009806AF">
            <w:pPr>
              <w:pStyle w:val="Days"/>
            </w:pPr>
            <w:sdt>
              <w:sdtPr>
                <w:id w:val="1241452743"/>
                <w:placeholder>
                  <w:docPart w:val="00651116410C48BD844EA42AD32F3F54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Thursday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F8354F" w:rsidRDefault="009806AF">
            <w:pPr>
              <w:pStyle w:val="Days"/>
            </w:pPr>
            <w:sdt>
              <w:sdtPr>
                <w:id w:val="-65336403"/>
                <w:placeholder>
                  <w:docPart w:val="65575DB9969C4556B238DB399624B1CD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Friday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F8354F" w:rsidRDefault="009806AF">
            <w:pPr>
              <w:pStyle w:val="Days"/>
            </w:pPr>
            <w:sdt>
              <w:sdtPr>
                <w:id w:val="825547652"/>
                <w:placeholder>
                  <w:docPart w:val="80E9D3134CAB4C7F8FFE73EB9EFE8A05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Saturday</w:t>
                </w:r>
              </w:sdtContent>
            </w:sdt>
          </w:p>
        </w:tc>
      </w:tr>
      <w:tr w:rsidR="00F8354F" w:rsidTr="00F8354F"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6935">
              <w:instrText>Thursday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6935">
              <w:instrText>Thursday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EF693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6935">
              <w:instrText>Thursday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EF693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6935">
              <w:instrText>Thursday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EF693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26246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6935">
              <w:instrText>Thursday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26246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26246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EF6935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6935">
              <w:instrText>Thursday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EF6935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EF6935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EF6935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EF6935">
              <w:instrText>Thursday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EF6935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EF6935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EF6935">
              <w:rPr>
                <w:noProof/>
              </w:rPr>
              <w:t>3</w:t>
            </w:r>
            <w:r>
              <w:fldChar w:fldCharType="end"/>
            </w:r>
          </w:p>
        </w:tc>
      </w:tr>
      <w:tr w:rsidR="00F8354F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</w:tr>
      <w:tr w:rsidR="00F8354F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EF6935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EF6935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EF6935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EF6935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EF6935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EF6935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EF6935">
              <w:rPr>
                <w:noProof/>
              </w:rPr>
              <w:t>10</w:t>
            </w:r>
            <w:r>
              <w:fldChar w:fldCharType="end"/>
            </w:r>
          </w:p>
        </w:tc>
      </w:tr>
      <w:tr w:rsidR="00F8354F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</w:tr>
      <w:tr w:rsidR="00F8354F" w:rsidTr="00F8354F"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EF6935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EF6935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EF6935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EF6935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EF6935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EF6935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EF6935">
              <w:rPr>
                <w:noProof/>
              </w:rPr>
              <w:t>17</w:t>
            </w:r>
            <w:r>
              <w:fldChar w:fldCharType="end"/>
            </w:r>
          </w:p>
        </w:tc>
      </w:tr>
      <w:tr w:rsidR="00F8354F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</w:tr>
      <w:tr w:rsidR="00F8354F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EF6935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EF6935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EF6935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EF6935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EF6935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EF6935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EF6935">
              <w:rPr>
                <w:noProof/>
              </w:rPr>
              <w:t>24</w:t>
            </w:r>
            <w:r>
              <w:fldChar w:fldCharType="end"/>
            </w:r>
          </w:p>
        </w:tc>
      </w:tr>
      <w:tr w:rsidR="00F8354F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F8354F" w:rsidRDefault="00F8354F"/>
        </w:tc>
      </w:tr>
      <w:tr w:rsidR="00F8354F" w:rsidTr="00F8354F"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EF6935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EF6935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EF6935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EF6935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EF6935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EF6935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EF693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EF6935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EF693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EF693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EF693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EF6935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EF693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EF693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EF693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EF6935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EF693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EF693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EF693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 w:rsidR="00EF6935">
              <w:fldChar w:fldCharType="separate"/>
            </w:r>
            <w:r w:rsidR="00EF6935">
              <w:rPr>
                <w:noProof/>
              </w:rPr>
              <w:instrText>29</w:instrText>
            </w:r>
            <w:r>
              <w:fldChar w:fldCharType="end"/>
            </w:r>
            <w:r w:rsidR="00EF6935">
              <w:fldChar w:fldCharType="separate"/>
            </w:r>
            <w:r w:rsidR="00EF6935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EF693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EF693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EF693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30</w:instrText>
            </w:r>
            <w:r>
              <w:fldChar w:fldCharType="end"/>
            </w:r>
            <w:r w:rsidR="00EF6935">
              <w:fldChar w:fldCharType="separate"/>
            </w:r>
            <w:r w:rsidR="00EF6935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EF693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EF693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EF6935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F6935">
              <w:rPr>
                <w:noProof/>
              </w:rPr>
              <w:instrText>31</w:instrText>
            </w:r>
            <w:r>
              <w:fldChar w:fldCharType="end"/>
            </w:r>
            <w:r w:rsidR="00EF6935">
              <w:fldChar w:fldCharType="separate"/>
            </w:r>
            <w:r w:rsidR="00EF6935">
              <w:rPr>
                <w:noProof/>
              </w:rPr>
              <w:t>31</w:t>
            </w:r>
            <w:r>
              <w:fldChar w:fldCharType="end"/>
            </w:r>
          </w:p>
        </w:tc>
      </w:tr>
      <w:tr w:rsidR="00F8354F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8354F" w:rsidRDefault="00F8354F"/>
        </w:tc>
      </w:tr>
      <w:tr w:rsidR="00F8354F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EF6935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EF6935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F693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EF693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F8354F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F8354F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F8354F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F8354F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F8354F" w:rsidRDefault="00F8354F">
            <w:pPr>
              <w:pStyle w:val="Dates"/>
            </w:pPr>
          </w:p>
        </w:tc>
      </w:tr>
      <w:tr w:rsidR="00F8354F" w:rsidTr="00F8354F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F8354F" w:rsidRDefault="00F8354F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F8354F" w:rsidRDefault="00F8354F"/>
        </w:tc>
      </w:tr>
    </w:tbl>
    <w:tbl>
      <w:tblPr>
        <w:tblStyle w:val="PlainTable4"/>
        <w:tblW w:w="5000" w:type="pct"/>
        <w:tblCellMar>
          <w:top w:w="216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3649"/>
        <w:gridCol w:w="3583"/>
        <w:gridCol w:w="3584"/>
        <w:gridCol w:w="3584"/>
      </w:tblGrid>
      <w:tr w:rsidR="00F8354F" w:rsidTr="00F8354F">
        <w:trPr>
          <w:trHeight w:hRule="exact" w:val="1881"/>
        </w:trPr>
        <w:sdt>
          <w:sdtPr>
            <w:id w:val="885914927"/>
            <w:placeholder>
              <w:docPart w:val="72F38130B21A410C92AAC9F086EA33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49" w:type="dxa"/>
                <w:tcMar>
                  <w:left w:w="0" w:type="dxa"/>
                </w:tcMar>
              </w:tcPr>
              <w:p w:rsidR="00F8354F" w:rsidRDefault="00804FC2">
                <w:pPr>
                  <w:pStyle w:val="Heading1"/>
                  <w:spacing w:after="40"/>
                  <w:outlineLvl w:val="0"/>
                </w:pPr>
                <w:r>
                  <w:t>Events</w:t>
                </w:r>
              </w:p>
            </w:tc>
          </w:sdtContent>
        </w:sdt>
        <w:tc>
          <w:tcPr>
            <w:tcW w:w="3583" w:type="dxa"/>
          </w:tcPr>
          <w:p w:rsidR="00F8354F" w:rsidRDefault="009806AF">
            <w:pPr>
              <w:pStyle w:val="Heading2"/>
              <w:spacing w:after="40"/>
              <w:outlineLvl w:val="1"/>
            </w:pPr>
            <w:sdt>
              <w:sdtPr>
                <w:id w:val="975191141"/>
                <w:placeholder>
                  <w:docPart w:val="AB083155465C4567BA365B47D5856626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Heading</w:t>
                </w:r>
              </w:sdtContent>
            </w:sdt>
          </w:p>
          <w:p w:rsidR="00F8354F" w:rsidRDefault="009806AF">
            <w:pPr>
              <w:spacing w:after="40"/>
            </w:pPr>
            <w:sdt>
              <w:sdtPr>
                <w:id w:val="793796526"/>
                <w:placeholder>
                  <w:docPart w:val="0A9A9B44E2114EF4A85B16B356D7AE6A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To get started right away, just click any placeholder text (such as this) and start typing to replace it with your own.</w:t>
                </w:r>
              </w:sdtContent>
            </w:sdt>
          </w:p>
        </w:tc>
        <w:tc>
          <w:tcPr>
            <w:tcW w:w="3584" w:type="dxa"/>
          </w:tcPr>
          <w:p w:rsidR="00F8354F" w:rsidRDefault="009806AF">
            <w:pPr>
              <w:pStyle w:val="Heading2"/>
              <w:spacing w:after="40"/>
              <w:outlineLvl w:val="1"/>
            </w:pPr>
            <w:sdt>
              <w:sdtPr>
                <w:id w:val="-1548298989"/>
                <w:placeholder>
                  <w:docPart w:val="67F77490DFBF4E68A42A1141BB7520B2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Heading</w:t>
                </w:r>
              </w:sdtContent>
            </w:sdt>
          </w:p>
          <w:p w:rsidR="00F8354F" w:rsidRDefault="009806AF">
            <w:pPr>
              <w:spacing w:after="40"/>
            </w:pPr>
            <w:sdt>
              <w:sdtPr>
                <w:id w:val="1940709073"/>
                <w:placeholder>
                  <w:docPart w:val="138C9989A6CC439EA39750B2DBED76A7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Want to insert a picture from your files or add a shape, text box, or table? You got it! On the Insert tab of the ribbon, just tap the option you need.</w:t>
                </w:r>
              </w:sdtContent>
            </w:sdt>
          </w:p>
        </w:tc>
        <w:tc>
          <w:tcPr>
            <w:tcW w:w="3584" w:type="dxa"/>
            <w:tcMar>
              <w:right w:w="0" w:type="dxa"/>
            </w:tcMar>
          </w:tcPr>
          <w:p w:rsidR="00F8354F" w:rsidRDefault="009806AF">
            <w:pPr>
              <w:pStyle w:val="Heading2"/>
              <w:spacing w:after="40"/>
              <w:outlineLvl w:val="1"/>
            </w:pPr>
            <w:sdt>
              <w:sdtPr>
                <w:id w:val="1620335665"/>
                <w:placeholder>
                  <w:docPart w:val="0D82F7FEBA9B4816B40029B0C4569838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Heading</w:t>
                </w:r>
              </w:sdtContent>
            </w:sdt>
          </w:p>
          <w:p w:rsidR="00F8354F" w:rsidRDefault="009806AF">
            <w:pPr>
              <w:spacing w:after="40"/>
            </w:pPr>
            <w:sdt>
              <w:sdtPr>
                <w:id w:val="224884436"/>
                <w:placeholder>
                  <w:docPart w:val="A2E91187933C43CF9821DB8AD6FAB1C5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View and edit this document in Word on your computer, tablet, or phone.</w:t>
                </w:r>
              </w:sdtContent>
            </w:sdt>
          </w:p>
        </w:tc>
      </w:tr>
      <w:bookmarkEnd w:id="0"/>
    </w:tbl>
    <w:p w:rsidR="00F8354F" w:rsidRDefault="00F8354F">
      <w:pPr>
        <w:pStyle w:val="NoSpacing"/>
      </w:pPr>
    </w:p>
    <w:sectPr w:rsidR="00F8354F">
      <w:pgSz w:w="15840" w:h="12240" w:orient="landscape" w:code="1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AF" w:rsidRDefault="009806AF">
      <w:pPr>
        <w:spacing w:before="0" w:after="0"/>
      </w:pPr>
      <w:r>
        <w:separator/>
      </w:r>
    </w:p>
  </w:endnote>
  <w:endnote w:type="continuationSeparator" w:id="0">
    <w:p w:rsidR="009806AF" w:rsidRDefault="009806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AF" w:rsidRDefault="009806AF">
      <w:pPr>
        <w:spacing w:before="0" w:after="0"/>
      </w:pPr>
      <w:r>
        <w:separator/>
      </w:r>
    </w:p>
  </w:footnote>
  <w:footnote w:type="continuationSeparator" w:id="0">
    <w:p w:rsidR="009806AF" w:rsidRDefault="009806A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/31/2015"/>
    <w:docVar w:name="MonthStart" w:val="1/1/2015"/>
  </w:docVars>
  <w:rsids>
    <w:rsidRoot w:val="00EF6935"/>
    <w:rsid w:val="000958A4"/>
    <w:rsid w:val="00262469"/>
    <w:rsid w:val="003B46B4"/>
    <w:rsid w:val="00532D2F"/>
    <w:rsid w:val="007F7A5D"/>
    <w:rsid w:val="00804FC2"/>
    <w:rsid w:val="009806AF"/>
    <w:rsid w:val="00B832B3"/>
    <w:rsid w:val="00CA55EB"/>
    <w:rsid w:val="00E6043F"/>
    <w:rsid w:val="00EA45F5"/>
    <w:rsid w:val="00EF6935"/>
    <w:rsid w:val="00F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DD163B"/>
  <w15:docId w15:val="{482861A0-433C-4A0C-BB23-969D4766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kamoto\AppData\Roaming\Microsoft\Templates\Horizontal%20calendar%20(Sunday%20start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FF2DC40FC43F082C5328B0D782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2D7C-E19C-49FB-98C3-604C58465184}"/>
      </w:docPartPr>
      <w:docPartBody>
        <w:p w:rsidR="00000000" w:rsidRDefault="00946D08">
          <w:pPr>
            <w:pStyle w:val="300FF2DC40FC43F082C5328B0D7825B3"/>
          </w:pPr>
          <w:r>
            <w:t>Sunday</w:t>
          </w:r>
        </w:p>
      </w:docPartBody>
    </w:docPart>
    <w:docPart>
      <w:docPartPr>
        <w:name w:val="7762DA8A62244407B60B2C4DCD837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21B4-39D1-4FDD-99C0-359DD788F1C3}"/>
      </w:docPartPr>
      <w:docPartBody>
        <w:p w:rsidR="00000000" w:rsidRDefault="00946D08">
          <w:pPr>
            <w:pStyle w:val="7762DA8A62244407B60B2C4DCD837F08"/>
          </w:pPr>
          <w:r>
            <w:t>Monday</w:t>
          </w:r>
        </w:p>
      </w:docPartBody>
    </w:docPart>
    <w:docPart>
      <w:docPartPr>
        <w:name w:val="D996796862BA4F8FB3E788402D8BD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26D6-8FD6-4B21-8BE4-1DB31394EAC8}"/>
      </w:docPartPr>
      <w:docPartBody>
        <w:p w:rsidR="00000000" w:rsidRDefault="00946D08">
          <w:pPr>
            <w:pStyle w:val="D996796862BA4F8FB3E788402D8BDE45"/>
          </w:pPr>
          <w:r>
            <w:t>Tuesday</w:t>
          </w:r>
        </w:p>
      </w:docPartBody>
    </w:docPart>
    <w:docPart>
      <w:docPartPr>
        <w:name w:val="39D104A48F934827ABC5F1E54AA54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FB24D-ACFC-409B-81F0-D3156623423F}"/>
      </w:docPartPr>
      <w:docPartBody>
        <w:p w:rsidR="00000000" w:rsidRDefault="00946D08">
          <w:pPr>
            <w:pStyle w:val="39D104A48F934827ABC5F1E54AA54370"/>
          </w:pPr>
          <w:r>
            <w:t>Wednesday</w:t>
          </w:r>
        </w:p>
      </w:docPartBody>
    </w:docPart>
    <w:docPart>
      <w:docPartPr>
        <w:name w:val="00651116410C48BD844EA42AD32F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BCA-5CD3-4EF0-805F-E102816E0245}"/>
      </w:docPartPr>
      <w:docPartBody>
        <w:p w:rsidR="00000000" w:rsidRDefault="00946D08">
          <w:pPr>
            <w:pStyle w:val="00651116410C48BD844EA42AD32F3F54"/>
          </w:pPr>
          <w:r>
            <w:t>Thursday</w:t>
          </w:r>
        </w:p>
      </w:docPartBody>
    </w:docPart>
    <w:docPart>
      <w:docPartPr>
        <w:name w:val="65575DB9969C4556B238DB399624B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5A0E2-6ED3-469B-83C9-8F8387F0E17B}"/>
      </w:docPartPr>
      <w:docPartBody>
        <w:p w:rsidR="00000000" w:rsidRDefault="00946D08">
          <w:pPr>
            <w:pStyle w:val="65575DB9969C4556B238DB399624B1CD"/>
          </w:pPr>
          <w:r>
            <w:t>Friday</w:t>
          </w:r>
        </w:p>
      </w:docPartBody>
    </w:docPart>
    <w:docPart>
      <w:docPartPr>
        <w:name w:val="80E9D3134CAB4C7F8FFE73EB9EFE8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FC10C-975B-4F9F-9F67-0F32077FB36A}"/>
      </w:docPartPr>
      <w:docPartBody>
        <w:p w:rsidR="00000000" w:rsidRDefault="00946D08">
          <w:pPr>
            <w:pStyle w:val="80E9D3134CAB4C7F8FFE73EB9EFE8A05"/>
          </w:pPr>
          <w:r>
            <w:t>Saturday</w:t>
          </w:r>
        </w:p>
      </w:docPartBody>
    </w:docPart>
    <w:docPart>
      <w:docPartPr>
        <w:name w:val="72F38130B21A410C92AAC9F086EA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8AA82-DBEC-4FD3-A86C-C4EF2E5E4464}"/>
      </w:docPartPr>
      <w:docPartBody>
        <w:p w:rsidR="00000000" w:rsidRDefault="00946D08">
          <w:pPr>
            <w:pStyle w:val="72F38130B21A410C92AAC9F086EA3365"/>
          </w:pPr>
          <w:r>
            <w:t>Events</w:t>
          </w:r>
        </w:p>
      </w:docPartBody>
    </w:docPart>
    <w:docPart>
      <w:docPartPr>
        <w:name w:val="AB083155465C4567BA365B47D585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C3FA-0FBF-4CB4-8424-06189275B967}"/>
      </w:docPartPr>
      <w:docPartBody>
        <w:p w:rsidR="00000000" w:rsidRDefault="00946D08">
          <w:pPr>
            <w:pStyle w:val="AB083155465C4567BA365B47D5856626"/>
          </w:pPr>
          <w:r>
            <w:t>Heading</w:t>
          </w:r>
        </w:p>
      </w:docPartBody>
    </w:docPart>
    <w:docPart>
      <w:docPartPr>
        <w:name w:val="0A9A9B44E2114EF4A85B16B356D7A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60132-D73E-4207-86EB-A0267C6AFE6A}"/>
      </w:docPartPr>
      <w:docPartBody>
        <w:p w:rsidR="00000000" w:rsidRDefault="00946D08">
          <w:pPr>
            <w:pStyle w:val="0A9A9B44E2114EF4A85B16B356D7AE6A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67F77490DFBF4E68A42A1141BB75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E5A06-E8C8-4117-9309-6584F90BF115}"/>
      </w:docPartPr>
      <w:docPartBody>
        <w:p w:rsidR="00000000" w:rsidRDefault="00946D08">
          <w:pPr>
            <w:pStyle w:val="67F77490DFBF4E68A42A1141BB7520B2"/>
          </w:pPr>
          <w:r>
            <w:t>Heading</w:t>
          </w:r>
        </w:p>
      </w:docPartBody>
    </w:docPart>
    <w:docPart>
      <w:docPartPr>
        <w:name w:val="138C9989A6CC439EA39750B2DBED7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B43AA-F0B5-492C-B766-2BBBBB82122E}"/>
      </w:docPartPr>
      <w:docPartBody>
        <w:p w:rsidR="00000000" w:rsidRDefault="00946D08">
          <w:pPr>
            <w:pStyle w:val="138C9989A6CC439EA39750B2DBED76A7"/>
          </w:pPr>
          <w:r>
            <w:t xml:space="preserve">Want to insert a picture from your files or add a </w:t>
          </w:r>
          <w:r>
            <w:t>shape, text box, or table? You got it! On the Insert tab of the ribbon, just tap the option you need.</w:t>
          </w:r>
        </w:p>
      </w:docPartBody>
    </w:docPart>
    <w:docPart>
      <w:docPartPr>
        <w:name w:val="0D82F7FEBA9B4816B40029B0C4569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845FE-F772-45A9-9F94-5C28DA9A7DEF}"/>
      </w:docPartPr>
      <w:docPartBody>
        <w:p w:rsidR="00000000" w:rsidRDefault="00946D08">
          <w:pPr>
            <w:pStyle w:val="0D82F7FEBA9B4816B40029B0C4569838"/>
          </w:pPr>
          <w:r>
            <w:t>Heading</w:t>
          </w:r>
        </w:p>
      </w:docPartBody>
    </w:docPart>
    <w:docPart>
      <w:docPartPr>
        <w:name w:val="A2E91187933C43CF9821DB8AD6FA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B3EC7-575E-4B85-B147-3F209CCD518D}"/>
      </w:docPartPr>
      <w:docPartBody>
        <w:p w:rsidR="00000000" w:rsidRDefault="00946D08">
          <w:pPr>
            <w:pStyle w:val="A2E91187933C43CF9821DB8AD6FAB1C5"/>
          </w:pPr>
          <w:r>
            <w:t>View and edit this document in Word on your computer, tablet, or phone.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08"/>
    <w:rsid w:val="0094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0FF2DC40FC43F082C5328B0D7825B3">
    <w:name w:val="300FF2DC40FC43F082C5328B0D7825B3"/>
  </w:style>
  <w:style w:type="paragraph" w:customStyle="1" w:styleId="7762DA8A62244407B60B2C4DCD837F08">
    <w:name w:val="7762DA8A62244407B60B2C4DCD837F08"/>
  </w:style>
  <w:style w:type="paragraph" w:customStyle="1" w:styleId="D996796862BA4F8FB3E788402D8BDE45">
    <w:name w:val="D996796862BA4F8FB3E788402D8BDE45"/>
  </w:style>
  <w:style w:type="paragraph" w:customStyle="1" w:styleId="39D104A48F934827ABC5F1E54AA54370">
    <w:name w:val="39D104A48F934827ABC5F1E54AA54370"/>
  </w:style>
  <w:style w:type="paragraph" w:customStyle="1" w:styleId="00651116410C48BD844EA42AD32F3F54">
    <w:name w:val="00651116410C48BD844EA42AD32F3F54"/>
  </w:style>
  <w:style w:type="paragraph" w:customStyle="1" w:styleId="65575DB9969C4556B238DB399624B1CD">
    <w:name w:val="65575DB9969C4556B238DB399624B1CD"/>
  </w:style>
  <w:style w:type="paragraph" w:customStyle="1" w:styleId="80E9D3134CAB4C7F8FFE73EB9EFE8A05">
    <w:name w:val="80E9D3134CAB4C7F8FFE73EB9EFE8A05"/>
  </w:style>
  <w:style w:type="paragraph" w:customStyle="1" w:styleId="72F38130B21A410C92AAC9F086EA3365">
    <w:name w:val="72F38130B21A410C92AAC9F086EA3365"/>
  </w:style>
  <w:style w:type="paragraph" w:customStyle="1" w:styleId="AB083155465C4567BA365B47D5856626">
    <w:name w:val="AB083155465C4567BA365B47D5856626"/>
  </w:style>
  <w:style w:type="paragraph" w:customStyle="1" w:styleId="0A9A9B44E2114EF4A85B16B356D7AE6A">
    <w:name w:val="0A9A9B44E2114EF4A85B16B356D7AE6A"/>
  </w:style>
  <w:style w:type="paragraph" w:customStyle="1" w:styleId="67F77490DFBF4E68A42A1141BB7520B2">
    <w:name w:val="67F77490DFBF4E68A42A1141BB7520B2"/>
  </w:style>
  <w:style w:type="paragraph" w:customStyle="1" w:styleId="138C9989A6CC439EA39750B2DBED76A7">
    <w:name w:val="138C9989A6CC439EA39750B2DBED76A7"/>
  </w:style>
  <w:style w:type="paragraph" w:customStyle="1" w:styleId="0D82F7FEBA9B4816B40029B0C4569838">
    <w:name w:val="0D82F7FEBA9B4816B40029B0C4569838"/>
  </w:style>
  <w:style w:type="paragraph" w:customStyle="1" w:styleId="A2E91187933C43CF9821DB8AD6FAB1C5">
    <w:name w:val="A2E91187933C43CF9821DB8AD6FAB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35A53-BDEF-4B9B-92F5-042822A3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(Sunday start).dotm</Template>
  <TotalTime>212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Okamoto</dc:creator>
  <cp:keywords/>
  <dc:description/>
  <cp:lastModifiedBy>Lori Okamoto</cp:lastModifiedBy>
  <cp:revision>1</cp:revision>
  <dcterms:created xsi:type="dcterms:W3CDTF">2017-01-08T02:38:00Z</dcterms:created>
  <dcterms:modified xsi:type="dcterms:W3CDTF">2017-01-08T06:10:00Z</dcterms:modified>
  <cp:category/>
</cp:coreProperties>
</file>